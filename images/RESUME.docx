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E4031" w14:textId="6EF71F0B" w:rsidR="001E501D" w:rsidRDefault="0055578F" w:rsidP="00F00D23">
      <w:pPr>
        <w:pStyle w:val="Title"/>
        <w:rPr>
          <w:rFonts w:ascii="Times New Roman" w:hAnsi="Times New Roman" w:cs="Times New Roman"/>
        </w:rPr>
      </w:pPr>
      <w:r w:rsidRPr="002626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5796F353" wp14:editId="55019483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65054" w14:textId="6AC5765A" w:rsidR="00F00D23" w:rsidRPr="00862E37" w:rsidRDefault="005F34F9" w:rsidP="00862E37">
                            <w:pPr>
                              <w:pStyle w:val="Contactinfo"/>
                            </w:pPr>
                            <w:r>
                              <w:t>0701112238</w:t>
                            </w:r>
                          </w:p>
                          <w:p w14:paraId="39F471BF" w14:textId="724392FC" w:rsidR="00F00D23" w:rsidRPr="00862E37" w:rsidRDefault="007823EF" w:rsidP="00862E37">
                            <w:pPr>
                              <w:pStyle w:val="Contactinfo"/>
                            </w:pPr>
                            <w:r>
                              <w:t>J</w:t>
                            </w:r>
                            <w:r w:rsidR="005F34F9">
                              <w:t>mwkimani</w:t>
                            </w:r>
                            <w:r>
                              <w:t>22</w:t>
                            </w:r>
                            <w:r w:rsidR="005F34F9">
                              <w:t>@gmail.com</w:t>
                            </w:r>
                          </w:p>
                          <w:p w14:paraId="64D2DAA4" w14:textId="62A46B02" w:rsidR="0055578F" w:rsidRDefault="005F34F9" w:rsidP="00862E37">
                            <w:pPr>
                              <w:pStyle w:val="Contactinfo"/>
                            </w:pPr>
                            <w:r>
                              <w:t>Murang’a,</w:t>
                            </w:r>
                            <w:r w:rsidR="00F60861">
                              <w:t xml:space="preserve"> </w:t>
                            </w:r>
                            <w:r>
                              <w:t>Kenya</w:t>
                            </w:r>
                          </w:p>
                          <w:p w14:paraId="079AB113" w14:textId="0E5F34F2" w:rsidR="005F34F9" w:rsidRPr="00862E37" w:rsidRDefault="00F60861" w:rsidP="00862E37">
                            <w:pPr>
                              <w:pStyle w:val="Contactinfo"/>
                            </w:pPr>
                            <w:r>
                              <w:t>Linkedin.com/john Mwihaki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6F35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" filled="f" stroked="f">
                <v:textbox>
                  <w:txbxContent>
                    <w:p w14:paraId="34765054" w14:textId="6AC5765A" w:rsidR="00F00D23" w:rsidRPr="00862E37" w:rsidRDefault="005F34F9" w:rsidP="00862E37">
                      <w:pPr>
                        <w:pStyle w:val="Contactinfo"/>
                      </w:pPr>
                      <w:r>
                        <w:t>0701112238</w:t>
                      </w:r>
                    </w:p>
                    <w:p w14:paraId="39F471BF" w14:textId="724392FC" w:rsidR="00F00D23" w:rsidRPr="00862E37" w:rsidRDefault="007823EF" w:rsidP="00862E37">
                      <w:pPr>
                        <w:pStyle w:val="Contactinfo"/>
                      </w:pPr>
                      <w:r>
                        <w:t>J</w:t>
                      </w:r>
                      <w:r w:rsidR="005F34F9">
                        <w:t>mwkimani</w:t>
                      </w:r>
                      <w:r>
                        <w:t>22</w:t>
                      </w:r>
                      <w:r w:rsidR="005F34F9">
                        <w:t>@gmail.com</w:t>
                      </w:r>
                    </w:p>
                    <w:p w14:paraId="64D2DAA4" w14:textId="62A46B02" w:rsidR="0055578F" w:rsidRDefault="005F34F9" w:rsidP="00862E37">
                      <w:pPr>
                        <w:pStyle w:val="Contactinfo"/>
                      </w:pPr>
                      <w:r>
                        <w:t>Murang’a,</w:t>
                      </w:r>
                      <w:r w:rsidR="00F60861">
                        <w:t xml:space="preserve"> </w:t>
                      </w:r>
                      <w:r>
                        <w:t>Kenya</w:t>
                      </w:r>
                    </w:p>
                    <w:p w14:paraId="079AB113" w14:textId="0E5F34F2" w:rsidR="005F34F9" w:rsidRPr="00862E37" w:rsidRDefault="00F60861" w:rsidP="00862E37">
                      <w:pPr>
                        <w:pStyle w:val="Contactinfo"/>
                      </w:pPr>
                      <w:r>
                        <w:t>Linkedin.com/john Mwihaki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2626E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8AB4BDE" wp14:editId="1E8A5B2B">
                <wp:simplePos x="0" y="0"/>
                <wp:positionH relativeFrom="page">
                  <wp:posOffset>5387975</wp:posOffset>
                </wp:positionH>
                <wp:positionV relativeFrom="page">
                  <wp:posOffset>457200</wp:posOffset>
                </wp:positionV>
                <wp:extent cx="164465" cy="795655"/>
                <wp:effectExtent l="0" t="0" r="698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8FB" id="Group 11" o:spid="_x0000_s1026" alt="Group of contact info icons" style="position:absolute;margin-left:424.25pt;margin-top:36pt;width:12.95pt;height:62.65pt;z-index:251674624;mso-position-horizontal-relative:page;mso-position-vertical-relative:page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7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18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19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">
                  <v:imagedata r:id="rId20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2626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3CD83A17" wp14:editId="4E396A68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BE283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F60861" w:rsidRPr="002626E0">
        <w:rPr>
          <w:rFonts w:ascii="Times New Roman" w:hAnsi="Times New Roman" w:cs="Times New Roman"/>
        </w:rPr>
        <w:t>joh</w:t>
      </w:r>
      <w:r w:rsidR="005A331B">
        <w:rPr>
          <w:rFonts w:ascii="Times New Roman" w:hAnsi="Times New Roman" w:cs="Times New Roman"/>
        </w:rPr>
        <w:t>n mwihaki</w:t>
      </w:r>
    </w:p>
    <w:p w14:paraId="4FAFF2CB" w14:textId="04BCEBD3" w:rsidR="005A331B" w:rsidRPr="005A331B" w:rsidRDefault="005A331B" w:rsidP="005A331B">
      <w:r>
        <w:t xml:space="preserve"> N     SOFTWARE DEVELOPER </w:t>
      </w:r>
    </w:p>
    <w:p w14:paraId="0E3F8288" w14:textId="5EAFAA9C" w:rsidR="00F00D23" w:rsidRPr="002626E0" w:rsidRDefault="00F60861" w:rsidP="00F75BD0">
      <w:pPr>
        <w:pStyle w:val="Subtitle"/>
        <w:ind w:left="0"/>
        <w:rPr>
          <w:rFonts w:ascii="Times New Roman" w:hAnsi="Times New Roman" w:cs="Times New Roman"/>
        </w:rPr>
      </w:pPr>
      <w:r w:rsidRPr="002626E0">
        <w:rPr>
          <w:rFonts w:ascii="Times New Roman" w:hAnsi="Times New Roman" w:cs="Times New Roman"/>
        </w:rPr>
        <w:t xml:space="preserve">   </w:t>
      </w:r>
      <w:r w:rsidR="00F00D23" w:rsidRPr="002626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0BB400C2" wp14:editId="68AEF89A">
                <wp:simplePos x="0" y="0"/>
                <wp:positionH relativeFrom="page">
                  <wp:posOffset>361950</wp:posOffset>
                </wp:positionH>
                <wp:positionV relativeFrom="page">
                  <wp:posOffset>2082800</wp:posOffset>
                </wp:positionV>
                <wp:extent cx="3435350" cy="81724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817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2738E" w14:textId="77777777" w:rsidR="005F34F9" w:rsidRPr="00F75BD0" w:rsidRDefault="005F34F9" w:rsidP="005F34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>Technical Skills</w:t>
                            </w:r>
                          </w:p>
                          <w:p w14:paraId="78F7DE88" w14:textId="77777777" w:rsidR="005F34F9" w:rsidRPr="00F75BD0" w:rsidRDefault="005F34F9" w:rsidP="005F34F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Programming Languages: Java, JavaScript, C, C++, Python</w:t>
                            </w:r>
                          </w:p>
                          <w:p w14:paraId="58210057" w14:textId="77777777" w:rsidR="005F34F9" w:rsidRPr="00F75BD0" w:rsidRDefault="005F34F9" w:rsidP="005F34F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Web Technologies: HTML, CSS, React.js, Express.js</w:t>
                            </w:r>
                          </w:p>
                          <w:p w14:paraId="0516EA0B" w14:textId="77777777" w:rsidR="005F34F9" w:rsidRPr="00F75BD0" w:rsidRDefault="005F34F9" w:rsidP="005F34F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Database Management: PostgreSQL, MySQL</w:t>
                            </w:r>
                          </w:p>
                          <w:p w14:paraId="5B1D52B4" w14:textId="77C73A54" w:rsidR="005F34F9" w:rsidRPr="00F75BD0" w:rsidRDefault="005F34F9" w:rsidP="005F34F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Development Tools: Git, VS Code, </w:t>
                            </w:r>
                            <w:proofErr w:type="spellStart"/>
                            <w:r w:rsidR="001C3043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I</w:t>
                            </w:r>
                            <w:r w:rsidR="007823EF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ntellij</w:t>
                            </w:r>
                            <w:proofErr w:type="spellEnd"/>
                            <w:r w:rsidR="007823EF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IDEA</w:t>
                            </w: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, NetBeans</w:t>
                            </w:r>
                          </w:p>
                          <w:p w14:paraId="0EFAB1C3" w14:textId="77777777" w:rsidR="005F34F9" w:rsidRPr="00F75BD0" w:rsidRDefault="005F34F9" w:rsidP="005F34F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Operating Systems: Windows, Linux</w:t>
                            </w:r>
                          </w:p>
                          <w:p w14:paraId="42824EAC" w14:textId="76B92C63" w:rsidR="005F34F9" w:rsidRPr="00F75BD0" w:rsidRDefault="005F34F9" w:rsidP="005F34F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Certifications: Cisco Certified in Operating Systems,</w:t>
                            </w:r>
                            <w:r w:rsidR="001C3043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network devices configuration,</w:t>
                            </w: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Python for Beginners, Computer Hardware Basics, Data Science Essentials</w:t>
                            </w:r>
                            <w:r w:rsidR="007823EF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,</w:t>
                            </w:r>
                            <w:r w:rsidR="001C3043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</w:t>
                            </w:r>
                            <w:proofErr w:type="spellStart"/>
                            <w:r w:rsidR="007823EF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javascript</w:t>
                            </w:r>
                            <w:proofErr w:type="spellEnd"/>
                            <w:r w:rsidR="007823EF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</w:t>
                            </w:r>
                            <w:r w:rsidR="001C3043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essentials 1</w:t>
                            </w:r>
                            <w:r w:rsidR="007823EF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and </w:t>
                            </w:r>
                            <w:proofErr w:type="spellStart"/>
                            <w:r w:rsidR="007823EF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javascript</w:t>
                            </w:r>
                            <w:proofErr w:type="spellEnd"/>
                            <w:r w:rsidR="007823EF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</w:t>
                            </w:r>
                            <w:r w:rsidR="00AB06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Essentials</w:t>
                            </w:r>
                            <w:r w:rsidR="001C3043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2,Network basics, Network </w:t>
                            </w:r>
                            <w:proofErr w:type="spellStart"/>
                            <w:r w:rsidR="001C3043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addressing</w:t>
                            </w:r>
                            <w:r w:rsidR="00C70A53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,Ethical</w:t>
                            </w:r>
                            <w:proofErr w:type="spellEnd"/>
                            <w:r w:rsidR="00C70A53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</w:t>
                            </w:r>
                            <w:proofErr w:type="spellStart"/>
                            <w:r w:rsid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H</w:t>
                            </w:r>
                            <w:r w:rsidR="00C70A53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ucking</w:t>
                            </w:r>
                            <w:proofErr w:type="spellEnd"/>
                          </w:p>
                          <w:p w14:paraId="249ADF21" w14:textId="77777777" w:rsidR="005F34F9" w:rsidRPr="00F75BD0" w:rsidRDefault="005F34F9" w:rsidP="005F34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>Projects</w:t>
                            </w:r>
                          </w:p>
                          <w:p w14:paraId="646EC83B" w14:textId="186B2F9C" w:rsidR="005F34F9" w:rsidRPr="00F75BD0" w:rsidRDefault="005F34F9" w:rsidP="005F34F9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Automatic Recruitment System</w:t>
                            </w:r>
                            <w:r w:rsidR="001C3043"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</w:t>
                            </w:r>
                          </w:p>
                          <w:p w14:paraId="09047812" w14:textId="77777777" w:rsidR="005F34F9" w:rsidRPr="00F75BD0" w:rsidRDefault="005F34F9" w:rsidP="005F34F9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Portfolio Website</w:t>
                            </w:r>
                          </w:p>
                          <w:p w14:paraId="0B7F0EF4" w14:textId="77777777" w:rsidR="005F34F9" w:rsidRPr="00F75BD0" w:rsidRDefault="005F34F9" w:rsidP="005F34F9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Profit &amp; Loss Calculator App</w:t>
                            </w:r>
                          </w:p>
                          <w:p w14:paraId="246D53E6" w14:textId="77777777" w:rsidR="005F34F9" w:rsidRDefault="005F34F9" w:rsidP="005F34F9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School Grading System</w:t>
                            </w:r>
                          </w:p>
                          <w:p w14:paraId="5D90E263" w14:textId="77777777" w:rsidR="0019224E" w:rsidRPr="00F75BD0" w:rsidRDefault="0019224E" w:rsidP="0019224E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</w:p>
                          <w:p w14:paraId="5F395022" w14:textId="77777777" w:rsidR="005F34F9" w:rsidRPr="00F75BD0" w:rsidRDefault="005F34F9" w:rsidP="005F34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>Leadership &amp; Extracurricular Activities</w:t>
                            </w:r>
                          </w:p>
                          <w:p w14:paraId="34C4221C" w14:textId="77777777" w:rsidR="005F34F9" w:rsidRPr="00F75BD0" w:rsidRDefault="005F34F9" w:rsidP="005F34F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Member, Project Management Club</w:t>
                            </w:r>
                          </w:p>
                          <w:p w14:paraId="635D6C61" w14:textId="77777777" w:rsidR="005F34F9" w:rsidRPr="00F75BD0" w:rsidRDefault="005F34F9" w:rsidP="005F34F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Open-source contributor</w:t>
                            </w:r>
                          </w:p>
                          <w:p w14:paraId="1213A7C6" w14:textId="77777777" w:rsidR="005F34F9" w:rsidRDefault="005F34F9" w:rsidP="005F34F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Hackathon participant</w:t>
                            </w:r>
                          </w:p>
                          <w:p w14:paraId="13999324" w14:textId="77777777" w:rsidR="0019224E" w:rsidRPr="00F75BD0" w:rsidRDefault="0019224E" w:rsidP="0019224E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</w:p>
                          <w:p w14:paraId="13C0AAF0" w14:textId="77777777" w:rsidR="00F75BD0" w:rsidRPr="00670708" w:rsidRDefault="00F75BD0" w:rsidP="00F75BD0">
                            <w:pPr>
                              <w:spacing w:after="160" w:line="27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670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>Work Experience</w:t>
                            </w:r>
                          </w:p>
                          <w:p w14:paraId="616A6A44" w14:textId="77777777" w:rsidR="00F75BD0" w:rsidRPr="00670708" w:rsidRDefault="00F75BD0" w:rsidP="00F75BD0">
                            <w:pPr>
                              <w:spacing w:after="160" w:line="278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</w:pPr>
                            <w:r w:rsidRPr="00670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>ICT Department Assistant – Academic Year Placement</w:t>
                            </w: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br/>
                            </w:r>
                            <w:proofErr w:type="spellStart"/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>Murang’a</w:t>
                            </w:r>
                            <w:proofErr w:type="spellEnd"/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 xml:space="preserve"> university of technology</w:t>
                            </w: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 xml:space="preserve">| </w:t>
                            </w: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>11/01/2025</w:t>
                            </w: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 xml:space="preserve"> – </w:t>
                            </w: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>4/04/2025</w:t>
                            </w:r>
                          </w:p>
                          <w:p w14:paraId="4A7B8B91" w14:textId="77777777" w:rsidR="00F75BD0" w:rsidRPr="00670708" w:rsidRDefault="00F75BD0" w:rsidP="00F75BD0">
                            <w:pPr>
                              <w:numPr>
                                <w:ilvl w:val="0"/>
                                <w:numId w:val="12"/>
                              </w:numPr>
                              <w:spacing w:after="160" w:line="278" w:lineRule="auto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Provided technical assistance and support in the ICT department throughout the academic year</w:t>
                            </w:r>
                          </w:p>
                          <w:p w14:paraId="00A623DA" w14:textId="77777777" w:rsidR="00F75BD0" w:rsidRPr="00670708" w:rsidRDefault="00F75BD0" w:rsidP="00F75BD0">
                            <w:pPr>
                              <w:numPr>
                                <w:ilvl w:val="0"/>
                                <w:numId w:val="12"/>
                              </w:numPr>
                              <w:spacing w:after="160" w:line="278" w:lineRule="auto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Assisted in maintaining hardware and software systems across various departments</w:t>
                            </w:r>
                          </w:p>
                          <w:p w14:paraId="00BA2470" w14:textId="77777777" w:rsidR="00F75BD0" w:rsidRPr="00670708" w:rsidRDefault="00F75BD0" w:rsidP="00F75BD0">
                            <w:pPr>
                              <w:numPr>
                                <w:ilvl w:val="0"/>
                                <w:numId w:val="12"/>
                              </w:numPr>
                              <w:spacing w:after="160" w:line="278" w:lineRule="auto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Gained hands-on experience with troubleshooting, software installation, and basic network management</w:t>
                            </w:r>
                          </w:p>
                          <w:p w14:paraId="00147FAF" w14:textId="444A5C2B" w:rsidR="00F75BD0" w:rsidRPr="00670708" w:rsidRDefault="00F75BD0" w:rsidP="00F75BD0">
                            <w:pPr>
                              <w:spacing w:after="160" w:line="278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670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>Library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 xml:space="preserve"> </w:t>
                            </w:r>
                            <w:r w:rsidRPr="00670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 xml:space="preserve">Assistant – Book </w:t>
                            </w:r>
                            <w:r w:rsidR="00AB06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 xml:space="preserve">Arrangement and </w:t>
                            </w:r>
                            <w:proofErr w:type="spellStart"/>
                            <w:r w:rsidR="00AB06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>Cataloging</w:t>
                            </w:r>
                            <w:proofErr w:type="spellEnd"/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br/>
                            </w:r>
                            <w:proofErr w:type="spellStart"/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>Murang’a</w:t>
                            </w:r>
                            <w:proofErr w:type="spellEnd"/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 xml:space="preserve"> university of technology</w:t>
                            </w: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 xml:space="preserve">| </w:t>
                            </w: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>12/09/2024</w:t>
                            </w: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 xml:space="preserve"> – </w:t>
                            </w:r>
                            <w:r w:rsidRPr="00F75B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KE"/>
                              </w:rPr>
                              <w:t>12/11/2024</w:t>
                            </w:r>
                          </w:p>
                          <w:p w14:paraId="2D7314E2" w14:textId="77777777" w:rsidR="00F75BD0" w:rsidRPr="00670708" w:rsidRDefault="00F75BD0" w:rsidP="00F75BD0">
                            <w:pPr>
                              <w:numPr>
                                <w:ilvl w:val="0"/>
                                <w:numId w:val="13"/>
                              </w:numPr>
                              <w:spacing w:after="160" w:line="278" w:lineRule="auto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Organized and categorized books according to subject areas and </w:t>
                            </w:r>
                            <w:proofErr w:type="spellStart"/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cataloging</w:t>
                            </w:r>
                            <w:proofErr w:type="spellEnd"/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 xml:space="preserve"> systems</w:t>
                            </w:r>
                          </w:p>
                          <w:p w14:paraId="32F4E50F" w14:textId="77777777" w:rsidR="00F75BD0" w:rsidRPr="00670708" w:rsidRDefault="00F75BD0" w:rsidP="00F75BD0">
                            <w:pPr>
                              <w:numPr>
                                <w:ilvl w:val="0"/>
                                <w:numId w:val="13"/>
                              </w:numPr>
                              <w:spacing w:after="160" w:line="278" w:lineRule="auto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Helped maintain an efficient and user-friendly book inventory system</w:t>
                            </w:r>
                          </w:p>
                          <w:p w14:paraId="78044860" w14:textId="77777777" w:rsidR="00F75BD0" w:rsidRPr="00670708" w:rsidRDefault="00F75BD0" w:rsidP="00F75BD0">
                            <w:pPr>
                              <w:numPr>
                                <w:ilvl w:val="0"/>
                                <w:numId w:val="13"/>
                              </w:numPr>
                              <w:spacing w:after="160" w:line="278" w:lineRule="auto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6707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  <w:t>Supported library users and collaborated with staff to ensure smooth operations</w:t>
                            </w:r>
                          </w:p>
                          <w:p w14:paraId="386C8896" w14:textId="77777777" w:rsidR="00F75BD0" w:rsidRPr="00670708" w:rsidRDefault="00F75BD0" w:rsidP="00F75BD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KE"/>
                              </w:rPr>
                            </w:pPr>
                          </w:p>
                          <w:p w14:paraId="2C8B1F95" w14:textId="77777777" w:rsidR="00C70A53" w:rsidRPr="002626E0" w:rsidRDefault="00C70A53" w:rsidP="005F34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K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00C2" id="Text Box 2" o:spid="_x0000_s1027" type="#_x0000_t202" style="position:absolute;margin-left:28.5pt;margin-top:164pt;width:270.5pt;height:64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" filled="f" stroked="f">
                <v:textbox>
                  <w:txbxContent>
                    <w:p w14:paraId="4162738E" w14:textId="77777777" w:rsidR="005F34F9" w:rsidRPr="00F75BD0" w:rsidRDefault="005F34F9" w:rsidP="005F34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>Technical Skills</w:t>
                      </w:r>
                    </w:p>
                    <w:p w14:paraId="78F7DE88" w14:textId="77777777" w:rsidR="005F34F9" w:rsidRPr="00F75BD0" w:rsidRDefault="005F34F9" w:rsidP="005F34F9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Programming Languages: Java, JavaScript, C, C++, Python</w:t>
                      </w:r>
                    </w:p>
                    <w:p w14:paraId="58210057" w14:textId="77777777" w:rsidR="005F34F9" w:rsidRPr="00F75BD0" w:rsidRDefault="005F34F9" w:rsidP="005F34F9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Web Technologies: HTML, CSS, React.js, Express.js</w:t>
                      </w:r>
                    </w:p>
                    <w:p w14:paraId="0516EA0B" w14:textId="77777777" w:rsidR="005F34F9" w:rsidRPr="00F75BD0" w:rsidRDefault="005F34F9" w:rsidP="005F34F9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Database Management: PostgreSQL, MySQL</w:t>
                      </w:r>
                    </w:p>
                    <w:p w14:paraId="5B1D52B4" w14:textId="77C73A54" w:rsidR="005F34F9" w:rsidRPr="00F75BD0" w:rsidRDefault="005F34F9" w:rsidP="005F34F9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Development Tools: Git, VS Code, </w:t>
                      </w:r>
                      <w:proofErr w:type="spellStart"/>
                      <w:r w:rsidR="001C3043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I</w:t>
                      </w:r>
                      <w:r w:rsidR="007823EF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ntellij</w:t>
                      </w:r>
                      <w:proofErr w:type="spellEnd"/>
                      <w:r w:rsidR="007823EF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IDEA</w:t>
                      </w: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, NetBeans</w:t>
                      </w:r>
                    </w:p>
                    <w:p w14:paraId="0EFAB1C3" w14:textId="77777777" w:rsidR="005F34F9" w:rsidRPr="00F75BD0" w:rsidRDefault="005F34F9" w:rsidP="005F34F9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Operating Systems: Windows, Linux</w:t>
                      </w:r>
                    </w:p>
                    <w:p w14:paraId="42824EAC" w14:textId="76B92C63" w:rsidR="005F34F9" w:rsidRPr="00F75BD0" w:rsidRDefault="005F34F9" w:rsidP="005F34F9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Certifications: Cisco Certified in Operating Systems,</w:t>
                      </w:r>
                      <w:r w:rsidR="001C3043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network devices configuration,</w:t>
                      </w: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Python for Beginners, Computer Hardware Basics, Data Science Essentials</w:t>
                      </w:r>
                      <w:r w:rsidR="007823EF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,</w:t>
                      </w:r>
                      <w:r w:rsidR="001C3043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</w:t>
                      </w:r>
                      <w:proofErr w:type="spellStart"/>
                      <w:r w:rsidR="007823EF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javascript</w:t>
                      </w:r>
                      <w:proofErr w:type="spellEnd"/>
                      <w:r w:rsidR="007823EF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</w:t>
                      </w:r>
                      <w:r w:rsidR="001C3043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essentials 1</w:t>
                      </w:r>
                      <w:r w:rsidR="007823EF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and </w:t>
                      </w:r>
                      <w:proofErr w:type="spellStart"/>
                      <w:r w:rsidR="007823EF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javascript</w:t>
                      </w:r>
                      <w:proofErr w:type="spellEnd"/>
                      <w:r w:rsidR="007823EF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</w:t>
                      </w:r>
                      <w:r w:rsidR="00AB063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Essentials</w:t>
                      </w:r>
                      <w:r w:rsidR="001C3043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2,Network basics, Network </w:t>
                      </w:r>
                      <w:proofErr w:type="spellStart"/>
                      <w:r w:rsidR="001C3043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addressing</w:t>
                      </w:r>
                      <w:r w:rsidR="00C70A53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,Ethical</w:t>
                      </w:r>
                      <w:proofErr w:type="spellEnd"/>
                      <w:r w:rsidR="00C70A53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</w:t>
                      </w:r>
                      <w:proofErr w:type="spellStart"/>
                      <w:r w:rsid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H</w:t>
                      </w:r>
                      <w:r w:rsidR="00C70A53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ucking</w:t>
                      </w:r>
                      <w:proofErr w:type="spellEnd"/>
                    </w:p>
                    <w:p w14:paraId="249ADF21" w14:textId="77777777" w:rsidR="005F34F9" w:rsidRPr="00F75BD0" w:rsidRDefault="005F34F9" w:rsidP="005F34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>Projects</w:t>
                      </w:r>
                    </w:p>
                    <w:p w14:paraId="646EC83B" w14:textId="186B2F9C" w:rsidR="005F34F9" w:rsidRPr="00F75BD0" w:rsidRDefault="005F34F9" w:rsidP="005F34F9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Automatic Recruitment System</w:t>
                      </w:r>
                      <w:r w:rsidR="001C3043"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</w:t>
                      </w:r>
                    </w:p>
                    <w:p w14:paraId="09047812" w14:textId="77777777" w:rsidR="005F34F9" w:rsidRPr="00F75BD0" w:rsidRDefault="005F34F9" w:rsidP="005F34F9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Portfolio Website</w:t>
                      </w:r>
                    </w:p>
                    <w:p w14:paraId="0B7F0EF4" w14:textId="77777777" w:rsidR="005F34F9" w:rsidRPr="00F75BD0" w:rsidRDefault="005F34F9" w:rsidP="005F34F9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Profit &amp; Loss Calculator App</w:t>
                      </w:r>
                    </w:p>
                    <w:p w14:paraId="246D53E6" w14:textId="77777777" w:rsidR="005F34F9" w:rsidRDefault="005F34F9" w:rsidP="005F34F9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School Grading System</w:t>
                      </w:r>
                    </w:p>
                    <w:p w14:paraId="5D90E263" w14:textId="77777777" w:rsidR="0019224E" w:rsidRPr="00F75BD0" w:rsidRDefault="0019224E" w:rsidP="0019224E">
                      <w:pPr>
                        <w:ind w:left="7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</w:p>
                    <w:p w14:paraId="5F395022" w14:textId="77777777" w:rsidR="005F34F9" w:rsidRPr="00F75BD0" w:rsidRDefault="005F34F9" w:rsidP="005F34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>Leadership &amp; Extracurricular Activities</w:t>
                      </w:r>
                    </w:p>
                    <w:p w14:paraId="34C4221C" w14:textId="77777777" w:rsidR="005F34F9" w:rsidRPr="00F75BD0" w:rsidRDefault="005F34F9" w:rsidP="005F34F9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Member, Project Management Club</w:t>
                      </w:r>
                    </w:p>
                    <w:p w14:paraId="635D6C61" w14:textId="77777777" w:rsidR="005F34F9" w:rsidRPr="00F75BD0" w:rsidRDefault="005F34F9" w:rsidP="005F34F9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Open-source contributor</w:t>
                      </w:r>
                    </w:p>
                    <w:p w14:paraId="1213A7C6" w14:textId="77777777" w:rsidR="005F34F9" w:rsidRDefault="005F34F9" w:rsidP="005F34F9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Hackathon participant</w:t>
                      </w:r>
                    </w:p>
                    <w:p w14:paraId="13999324" w14:textId="77777777" w:rsidR="0019224E" w:rsidRPr="00F75BD0" w:rsidRDefault="0019224E" w:rsidP="0019224E">
                      <w:pPr>
                        <w:ind w:left="72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</w:p>
                    <w:p w14:paraId="13C0AAF0" w14:textId="77777777" w:rsidR="00F75BD0" w:rsidRPr="00670708" w:rsidRDefault="00F75BD0" w:rsidP="00F75BD0">
                      <w:pPr>
                        <w:spacing w:after="160" w:line="278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</w:pPr>
                      <w:r w:rsidRPr="0067070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>Work Experience</w:t>
                      </w:r>
                    </w:p>
                    <w:p w14:paraId="616A6A44" w14:textId="77777777" w:rsidR="00F75BD0" w:rsidRPr="00670708" w:rsidRDefault="00F75BD0" w:rsidP="00F75BD0">
                      <w:pPr>
                        <w:spacing w:after="160" w:line="278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</w:pPr>
                      <w:r w:rsidRPr="0067070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>ICT Department Assistant – Academic Year Placement</w:t>
                      </w: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br/>
                      </w:r>
                      <w:proofErr w:type="spellStart"/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>Murang’a</w:t>
                      </w:r>
                      <w:proofErr w:type="spellEnd"/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 xml:space="preserve"> university of technology</w:t>
                      </w: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 xml:space="preserve">| </w:t>
                      </w: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>11/01/2025</w:t>
                      </w: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 xml:space="preserve"> – </w:t>
                      </w: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>4/04/2025</w:t>
                      </w:r>
                    </w:p>
                    <w:p w14:paraId="4A7B8B91" w14:textId="77777777" w:rsidR="00F75BD0" w:rsidRPr="00670708" w:rsidRDefault="00F75BD0" w:rsidP="00F75BD0">
                      <w:pPr>
                        <w:numPr>
                          <w:ilvl w:val="0"/>
                          <w:numId w:val="12"/>
                        </w:numPr>
                        <w:spacing w:after="160" w:line="278" w:lineRule="auto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Provided technical assistance and support in the ICT department throughout the academic year</w:t>
                      </w:r>
                    </w:p>
                    <w:p w14:paraId="00A623DA" w14:textId="77777777" w:rsidR="00F75BD0" w:rsidRPr="00670708" w:rsidRDefault="00F75BD0" w:rsidP="00F75BD0">
                      <w:pPr>
                        <w:numPr>
                          <w:ilvl w:val="0"/>
                          <w:numId w:val="12"/>
                        </w:numPr>
                        <w:spacing w:after="160" w:line="278" w:lineRule="auto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Assisted in maintaining hardware and software systems across various departments</w:t>
                      </w:r>
                    </w:p>
                    <w:p w14:paraId="00BA2470" w14:textId="77777777" w:rsidR="00F75BD0" w:rsidRPr="00670708" w:rsidRDefault="00F75BD0" w:rsidP="00F75BD0">
                      <w:pPr>
                        <w:numPr>
                          <w:ilvl w:val="0"/>
                          <w:numId w:val="12"/>
                        </w:numPr>
                        <w:spacing w:after="160" w:line="278" w:lineRule="auto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Gained hands-on experience with troubleshooting, software installation, and basic network management</w:t>
                      </w:r>
                    </w:p>
                    <w:p w14:paraId="00147FAF" w14:textId="444A5C2B" w:rsidR="00F75BD0" w:rsidRPr="00670708" w:rsidRDefault="00F75BD0" w:rsidP="00F75BD0">
                      <w:pPr>
                        <w:spacing w:after="160" w:line="278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67070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>Library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 xml:space="preserve"> </w:t>
                      </w:r>
                      <w:r w:rsidRPr="0067070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 xml:space="preserve">Assistant – Book </w:t>
                      </w:r>
                      <w:r w:rsidR="00AB063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 xml:space="preserve">Arrangement and </w:t>
                      </w:r>
                      <w:proofErr w:type="spellStart"/>
                      <w:r w:rsidR="00AB063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>Cataloging</w:t>
                      </w:r>
                      <w:proofErr w:type="spellEnd"/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br/>
                      </w:r>
                      <w:proofErr w:type="spellStart"/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>Murang’a</w:t>
                      </w:r>
                      <w:proofErr w:type="spellEnd"/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 xml:space="preserve"> university of technology</w:t>
                      </w: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 xml:space="preserve">| </w:t>
                      </w: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>12/09/2024</w:t>
                      </w: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 xml:space="preserve"> – </w:t>
                      </w:r>
                      <w:r w:rsidRPr="00F75BD0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KE"/>
                        </w:rPr>
                        <w:t>12/11/2024</w:t>
                      </w:r>
                    </w:p>
                    <w:p w14:paraId="2D7314E2" w14:textId="77777777" w:rsidR="00F75BD0" w:rsidRPr="00670708" w:rsidRDefault="00F75BD0" w:rsidP="00F75BD0">
                      <w:pPr>
                        <w:numPr>
                          <w:ilvl w:val="0"/>
                          <w:numId w:val="13"/>
                        </w:numPr>
                        <w:spacing w:after="160" w:line="278" w:lineRule="auto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Organized and categorized books according to subject areas and </w:t>
                      </w:r>
                      <w:proofErr w:type="spellStart"/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cataloging</w:t>
                      </w:r>
                      <w:proofErr w:type="spellEnd"/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 xml:space="preserve"> systems</w:t>
                      </w:r>
                    </w:p>
                    <w:p w14:paraId="32F4E50F" w14:textId="77777777" w:rsidR="00F75BD0" w:rsidRPr="00670708" w:rsidRDefault="00F75BD0" w:rsidP="00F75BD0">
                      <w:pPr>
                        <w:numPr>
                          <w:ilvl w:val="0"/>
                          <w:numId w:val="13"/>
                        </w:numPr>
                        <w:spacing w:after="160" w:line="278" w:lineRule="auto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Helped maintain an efficient and user-friendly book inventory system</w:t>
                      </w:r>
                    </w:p>
                    <w:p w14:paraId="78044860" w14:textId="77777777" w:rsidR="00F75BD0" w:rsidRPr="00670708" w:rsidRDefault="00F75BD0" w:rsidP="00F75BD0">
                      <w:pPr>
                        <w:numPr>
                          <w:ilvl w:val="0"/>
                          <w:numId w:val="13"/>
                        </w:numPr>
                        <w:spacing w:after="160" w:line="278" w:lineRule="auto"/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  <w:r w:rsidRPr="0067070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  <w:t>Supported library users and collaborated with staff to ensure smooth operations</w:t>
                      </w:r>
                    </w:p>
                    <w:p w14:paraId="386C8896" w14:textId="77777777" w:rsidR="00F75BD0" w:rsidRPr="00670708" w:rsidRDefault="00F75BD0" w:rsidP="00F75BD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KE"/>
                        </w:rPr>
                      </w:pPr>
                    </w:p>
                    <w:p w14:paraId="2C8B1F95" w14:textId="77777777" w:rsidR="00C70A53" w:rsidRPr="002626E0" w:rsidRDefault="00C70A53" w:rsidP="005F34F9">
                      <w:pPr>
                        <w:rPr>
                          <w:rFonts w:ascii="Times New Roman" w:hAnsi="Times New Roman" w:cs="Times New Roman"/>
                          <w:sz w:val="24"/>
                          <w:lang w:val="en-KE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 w:rsidRPr="002626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43B033A1" wp14:editId="2FB47893">
                <wp:simplePos x="0" y="0"/>
                <wp:positionH relativeFrom="page">
                  <wp:posOffset>4641850</wp:posOffset>
                </wp:positionH>
                <wp:positionV relativeFrom="page">
                  <wp:posOffset>2222500</wp:posOffset>
                </wp:positionV>
                <wp:extent cx="2286000" cy="11430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A3F46" w14:textId="77777777" w:rsidR="00F00D23" w:rsidRPr="00F75BD0" w:rsidRDefault="00F00D23" w:rsidP="0065772F">
                            <w:pPr>
                              <w:pStyle w:val="Heading1"/>
                              <w:rPr>
                                <w:sz w:val="18"/>
                                <w:szCs w:val="18"/>
                              </w:rPr>
                            </w:pPr>
                            <w:r w:rsidRPr="00F75BD0">
                              <w:rPr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  <w:p w14:paraId="11EA36FA" w14:textId="77777777" w:rsidR="00F00D23" w:rsidRPr="00F75BD0" w:rsidRDefault="00F00D23" w:rsidP="000B296B">
                            <w:pPr>
                              <w:pStyle w:val="Smallspac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7D99C9D" w14:textId="6B2B6D46" w:rsidR="005F34F9" w:rsidRPr="00F75BD0" w:rsidRDefault="005F34F9" w:rsidP="005F34F9">
                            <w:pPr>
                              <w:rPr>
                                <w:b/>
                                <w:iCs/>
                                <w:sz w:val="18"/>
                                <w:szCs w:val="18"/>
                                <w:lang w:val="en-KE"/>
                              </w:rPr>
                            </w:pPr>
                            <w:proofErr w:type="spellStart"/>
                            <w:r w:rsidRPr="00F75BD0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  <w:lang w:val="en-KE"/>
                              </w:rPr>
                              <w:t>Murang'a</w:t>
                            </w:r>
                            <w:proofErr w:type="spellEnd"/>
                            <w:r w:rsidRPr="00F75BD0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  <w:lang w:val="en-KE"/>
                              </w:rPr>
                              <w:t xml:space="preserve"> University of Technology</w:t>
                            </w:r>
                            <w:r w:rsidRPr="00F75BD0">
                              <w:rPr>
                                <w:b/>
                                <w:iCs/>
                                <w:sz w:val="18"/>
                                <w:szCs w:val="18"/>
                                <w:lang w:val="en-KE"/>
                              </w:rPr>
                              <w:br/>
                            </w:r>
                            <w:r w:rsidRPr="00F75BD0">
                              <w:rPr>
                                <w:bCs/>
                                <w:sz w:val="18"/>
                                <w:szCs w:val="18"/>
                                <w:lang w:val="en-KE"/>
                              </w:rPr>
                              <w:t>Bachelor’s Degree in Software Engineering</w:t>
                            </w:r>
                          </w:p>
                          <w:p w14:paraId="62F08773" w14:textId="41715995" w:rsidR="00F00D23" w:rsidRPr="00F75BD0" w:rsidRDefault="00F00D23" w:rsidP="0065772F">
                            <w:pPr>
                              <w:rPr>
                                <w:b/>
                                <w:iCs/>
                                <w:sz w:val="18"/>
                                <w:szCs w:val="18"/>
                                <w:lang w:val="en-K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33A1" id="_x0000_s1028" type="#_x0000_t202" style="position:absolute;margin-left:365.5pt;margin-top:175pt;width:180pt;height:9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" filled="f" stroked="f">
                <v:textbox>
                  <w:txbxContent>
                    <w:p w14:paraId="48CA3F46" w14:textId="77777777" w:rsidR="00F00D23" w:rsidRPr="00F75BD0" w:rsidRDefault="00F00D23" w:rsidP="0065772F">
                      <w:pPr>
                        <w:pStyle w:val="Heading1"/>
                        <w:rPr>
                          <w:sz w:val="18"/>
                          <w:szCs w:val="18"/>
                        </w:rPr>
                      </w:pPr>
                      <w:r w:rsidRPr="00F75BD0">
                        <w:rPr>
                          <w:sz w:val="18"/>
                          <w:szCs w:val="18"/>
                        </w:rPr>
                        <w:t>Education</w:t>
                      </w:r>
                    </w:p>
                    <w:p w14:paraId="11EA36FA" w14:textId="77777777" w:rsidR="00F00D23" w:rsidRPr="00F75BD0" w:rsidRDefault="00F00D23" w:rsidP="000B296B">
                      <w:pPr>
                        <w:pStyle w:val="Smallspace"/>
                        <w:rPr>
                          <w:sz w:val="18"/>
                          <w:szCs w:val="18"/>
                        </w:rPr>
                      </w:pPr>
                    </w:p>
                    <w:p w14:paraId="27D99C9D" w14:textId="6B2B6D46" w:rsidR="005F34F9" w:rsidRPr="00F75BD0" w:rsidRDefault="005F34F9" w:rsidP="005F34F9">
                      <w:pPr>
                        <w:rPr>
                          <w:b/>
                          <w:iCs/>
                          <w:sz w:val="18"/>
                          <w:szCs w:val="18"/>
                          <w:lang w:val="en-KE"/>
                        </w:rPr>
                      </w:pPr>
                      <w:proofErr w:type="spellStart"/>
                      <w:r w:rsidRPr="00F75BD0">
                        <w:rPr>
                          <w:b/>
                          <w:bCs/>
                          <w:iCs/>
                          <w:sz w:val="18"/>
                          <w:szCs w:val="18"/>
                          <w:lang w:val="en-KE"/>
                        </w:rPr>
                        <w:t>Murang'a</w:t>
                      </w:r>
                      <w:proofErr w:type="spellEnd"/>
                      <w:r w:rsidRPr="00F75BD0">
                        <w:rPr>
                          <w:b/>
                          <w:bCs/>
                          <w:iCs/>
                          <w:sz w:val="18"/>
                          <w:szCs w:val="18"/>
                          <w:lang w:val="en-KE"/>
                        </w:rPr>
                        <w:t xml:space="preserve"> University of Technology</w:t>
                      </w:r>
                      <w:r w:rsidRPr="00F75BD0">
                        <w:rPr>
                          <w:b/>
                          <w:iCs/>
                          <w:sz w:val="18"/>
                          <w:szCs w:val="18"/>
                          <w:lang w:val="en-KE"/>
                        </w:rPr>
                        <w:br/>
                      </w:r>
                      <w:r w:rsidRPr="00F75BD0">
                        <w:rPr>
                          <w:bCs/>
                          <w:sz w:val="18"/>
                          <w:szCs w:val="18"/>
                          <w:lang w:val="en-KE"/>
                        </w:rPr>
                        <w:t>Bachelor’s Degree in Software Engineering</w:t>
                      </w:r>
                    </w:p>
                    <w:p w14:paraId="62F08773" w14:textId="41715995" w:rsidR="00F00D23" w:rsidRPr="00F75BD0" w:rsidRDefault="00F00D23" w:rsidP="0065772F">
                      <w:pPr>
                        <w:rPr>
                          <w:b/>
                          <w:iCs/>
                          <w:sz w:val="18"/>
                          <w:szCs w:val="18"/>
                          <w:lang w:val="en-KE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 w:rsidRPr="002626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3ABD7B0B" wp14:editId="1F431989">
                <wp:simplePos x="0" y="0"/>
                <wp:positionH relativeFrom="page">
                  <wp:posOffset>4679950</wp:posOffset>
                </wp:positionH>
                <wp:positionV relativeFrom="page">
                  <wp:posOffset>3219450</wp:posOffset>
                </wp:positionV>
                <wp:extent cx="2851150" cy="18732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0" cy="187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13969" w14:textId="77777777" w:rsidR="005F34F9" w:rsidRPr="005F34F9" w:rsidRDefault="005F34F9" w:rsidP="005F34F9">
                            <w:pPr>
                              <w:jc w:val="left"/>
                              <w:rPr>
                                <w:rFonts w:ascii="Source Sans Pro" w:hAnsi="Source Sans Pro"/>
                                <w:b/>
                                <w:bCs/>
                                <w:lang w:val="en-KE"/>
                              </w:rPr>
                            </w:pPr>
                            <w:r w:rsidRPr="005F34F9">
                              <w:rPr>
                                <w:rFonts w:ascii="Source Sans Pro" w:hAnsi="Source Sans Pro"/>
                                <w:b/>
                                <w:bCs/>
                                <w:lang w:val="en-KE"/>
                              </w:rPr>
                              <w:t>Soft Skills</w:t>
                            </w:r>
                          </w:p>
                          <w:p w14:paraId="7DB44C54" w14:textId="77777777" w:rsidR="005F34F9" w:rsidRPr="005F34F9" w:rsidRDefault="005F34F9" w:rsidP="005F34F9">
                            <w:pPr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rFonts w:ascii="Source Sans Pro" w:hAnsi="Source Sans Pro"/>
                                <w:lang w:val="en-KE"/>
                              </w:rPr>
                            </w:pPr>
                            <w:r w:rsidRPr="005F34F9">
                              <w:rPr>
                                <w:rFonts w:ascii="Source Sans Pro" w:hAnsi="Source Sans Pro"/>
                                <w:lang w:val="en-KE"/>
                              </w:rPr>
                              <w:t>Problem-solving &amp; Critical Thinking</w:t>
                            </w:r>
                          </w:p>
                          <w:p w14:paraId="08E134E5" w14:textId="77777777" w:rsidR="005F34F9" w:rsidRPr="005F34F9" w:rsidRDefault="005F34F9" w:rsidP="005F34F9">
                            <w:pPr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rFonts w:ascii="Source Sans Pro" w:hAnsi="Source Sans Pro"/>
                                <w:lang w:val="en-KE"/>
                              </w:rPr>
                            </w:pPr>
                            <w:r w:rsidRPr="005F34F9">
                              <w:rPr>
                                <w:rFonts w:ascii="Source Sans Pro" w:hAnsi="Source Sans Pro"/>
                                <w:lang w:val="en-KE"/>
                              </w:rPr>
                              <w:t>Team Collaboration &amp; Communication</w:t>
                            </w:r>
                          </w:p>
                          <w:p w14:paraId="42B6EAC4" w14:textId="77777777" w:rsidR="005F34F9" w:rsidRPr="005F34F9" w:rsidRDefault="005F34F9" w:rsidP="005F34F9">
                            <w:pPr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rFonts w:ascii="Source Sans Pro" w:hAnsi="Source Sans Pro"/>
                                <w:lang w:val="en-KE"/>
                              </w:rPr>
                            </w:pPr>
                            <w:r w:rsidRPr="005F34F9">
                              <w:rPr>
                                <w:rFonts w:ascii="Source Sans Pro" w:hAnsi="Source Sans Pro"/>
                                <w:lang w:val="en-KE"/>
                              </w:rPr>
                              <w:t>Adaptability &amp; Continuous Learning</w:t>
                            </w:r>
                          </w:p>
                          <w:p w14:paraId="7E59362B" w14:textId="77777777" w:rsidR="005F34F9" w:rsidRPr="005F34F9" w:rsidRDefault="005F34F9" w:rsidP="005F34F9">
                            <w:pPr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rFonts w:ascii="Source Sans Pro" w:hAnsi="Source Sans Pro"/>
                                <w:lang w:val="en-KE"/>
                              </w:rPr>
                            </w:pPr>
                            <w:r w:rsidRPr="005F34F9">
                              <w:rPr>
                                <w:rFonts w:ascii="Source Sans Pro" w:hAnsi="Source Sans Pro"/>
                                <w:lang w:val="en-KE"/>
                              </w:rPr>
                              <w:t>Attention to Detail &amp; Creativity</w:t>
                            </w:r>
                          </w:p>
                          <w:p w14:paraId="13C56F24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7B0B" id="_x0000_s1029" type="#_x0000_t202" style="position:absolute;margin-left:368.5pt;margin-top:253.5pt;width:224.5pt;height:147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" filled="f" stroked="f">
                <v:textbox>
                  <w:txbxContent>
                    <w:p w14:paraId="67713969" w14:textId="77777777" w:rsidR="005F34F9" w:rsidRPr="005F34F9" w:rsidRDefault="005F34F9" w:rsidP="005F34F9">
                      <w:pPr>
                        <w:jc w:val="left"/>
                        <w:rPr>
                          <w:rFonts w:ascii="Source Sans Pro" w:hAnsi="Source Sans Pro"/>
                          <w:b/>
                          <w:bCs/>
                          <w:lang w:val="en-KE"/>
                        </w:rPr>
                      </w:pPr>
                      <w:r w:rsidRPr="005F34F9">
                        <w:rPr>
                          <w:rFonts w:ascii="Source Sans Pro" w:hAnsi="Source Sans Pro"/>
                          <w:b/>
                          <w:bCs/>
                          <w:lang w:val="en-KE"/>
                        </w:rPr>
                        <w:t>Soft Skills</w:t>
                      </w:r>
                    </w:p>
                    <w:p w14:paraId="7DB44C54" w14:textId="77777777" w:rsidR="005F34F9" w:rsidRPr="005F34F9" w:rsidRDefault="005F34F9" w:rsidP="005F34F9">
                      <w:pPr>
                        <w:numPr>
                          <w:ilvl w:val="0"/>
                          <w:numId w:val="10"/>
                        </w:numPr>
                        <w:jc w:val="left"/>
                        <w:rPr>
                          <w:rFonts w:ascii="Source Sans Pro" w:hAnsi="Source Sans Pro"/>
                          <w:lang w:val="en-KE"/>
                        </w:rPr>
                      </w:pPr>
                      <w:r w:rsidRPr="005F34F9">
                        <w:rPr>
                          <w:rFonts w:ascii="Source Sans Pro" w:hAnsi="Source Sans Pro"/>
                          <w:lang w:val="en-KE"/>
                        </w:rPr>
                        <w:t>Problem-solving &amp; Critical Thinking</w:t>
                      </w:r>
                    </w:p>
                    <w:p w14:paraId="08E134E5" w14:textId="77777777" w:rsidR="005F34F9" w:rsidRPr="005F34F9" w:rsidRDefault="005F34F9" w:rsidP="005F34F9">
                      <w:pPr>
                        <w:numPr>
                          <w:ilvl w:val="0"/>
                          <w:numId w:val="10"/>
                        </w:numPr>
                        <w:jc w:val="left"/>
                        <w:rPr>
                          <w:rFonts w:ascii="Source Sans Pro" w:hAnsi="Source Sans Pro"/>
                          <w:lang w:val="en-KE"/>
                        </w:rPr>
                      </w:pPr>
                      <w:r w:rsidRPr="005F34F9">
                        <w:rPr>
                          <w:rFonts w:ascii="Source Sans Pro" w:hAnsi="Source Sans Pro"/>
                          <w:lang w:val="en-KE"/>
                        </w:rPr>
                        <w:t>Team Collaboration &amp; Communication</w:t>
                      </w:r>
                    </w:p>
                    <w:p w14:paraId="42B6EAC4" w14:textId="77777777" w:rsidR="005F34F9" w:rsidRPr="005F34F9" w:rsidRDefault="005F34F9" w:rsidP="005F34F9">
                      <w:pPr>
                        <w:numPr>
                          <w:ilvl w:val="0"/>
                          <w:numId w:val="10"/>
                        </w:numPr>
                        <w:jc w:val="left"/>
                        <w:rPr>
                          <w:rFonts w:ascii="Source Sans Pro" w:hAnsi="Source Sans Pro"/>
                          <w:lang w:val="en-KE"/>
                        </w:rPr>
                      </w:pPr>
                      <w:r w:rsidRPr="005F34F9">
                        <w:rPr>
                          <w:rFonts w:ascii="Source Sans Pro" w:hAnsi="Source Sans Pro"/>
                          <w:lang w:val="en-KE"/>
                        </w:rPr>
                        <w:t>Adaptability &amp; Continuous Learning</w:t>
                      </w:r>
                    </w:p>
                    <w:p w14:paraId="7E59362B" w14:textId="77777777" w:rsidR="005F34F9" w:rsidRPr="005F34F9" w:rsidRDefault="005F34F9" w:rsidP="005F34F9">
                      <w:pPr>
                        <w:numPr>
                          <w:ilvl w:val="0"/>
                          <w:numId w:val="10"/>
                        </w:numPr>
                        <w:jc w:val="left"/>
                        <w:rPr>
                          <w:rFonts w:ascii="Source Sans Pro" w:hAnsi="Source Sans Pro"/>
                          <w:lang w:val="en-KE"/>
                        </w:rPr>
                      </w:pPr>
                      <w:r w:rsidRPr="005F34F9">
                        <w:rPr>
                          <w:rFonts w:ascii="Source Sans Pro" w:hAnsi="Source Sans Pro"/>
                          <w:lang w:val="en-KE"/>
                        </w:rPr>
                        <w:t>Attention to Detail &amp; Creativity</w:t>
                      </w:r>
                    </w:p>
                    <w:p w14:paraId="13C56F24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 w:rsidRPr="002626E0">
        <w:rPr>
          <w:rFonts w:ascii="Times New Roman" w:hAnsi="Times New Roman" w:cs="Times New Roman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5EB16FF9" wp14:editId="18E7A0E5">
                <wp:simplePos x="0" y="0"/>
                <wp:positionH relativeFrom="page">
                  <wp:posOffset>4502150</wp:posOffset>
                </wp:positionH>
                <wp:positionV relativeFrom="margin">
                  <wp:posOffset>1663700</wp:posOffset>
                </wp:positionV>
                <wp:extent cx="19050" cy="7740650"/>
                <wp:effectExtent l="0" t="0" r="19050" b="3175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406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18877" id="Straight Connector 31" o:spid="_x0000_s1026" alt="&quot;&quot;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54.5pt,131pt" to="356pt,7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" strokecolor="#737373 [1614]">
                <v:stroke joinstyle="miter"/>
                <w10:wrap anchorx="page" anchory="margin"/>
                <w10:anchorlock/>
              </v:line>
            </w:pict>
          </mc:Fallback>
        </mc:AlternateContent>
      </w:r>
      <w:r w:rsidR="00F00D23" w:rsidRPr="002626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18A83496" wp14:editId="30B6C2B7">
                <wp:simplePos x="0" y="0"/>
                <wp:positionH relativeFrom="page">
                  <wp:posOffset>4711700</wp:posOffset>
                </wp:positionH>
                <wp:positionV relativeFrom="page">
                  <wp:posOffset>4667250</wp:posOffset>
                </wp:positionV>
                <wp:extent cx="2978150" cy="14478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7CBAA" w14:textId="77777777" w:rsidR="005F34F9" w:rsidRPr="00F75BD0" w:rsidRDefault="005F34F9" w:rsidP="005F34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>Languages</w:t>
                            </w:r>
                          </w:p>
                          <w:p w14:paraId="7DDD09C0" w14:textId="5ACD81EB" w:rsidR="005F34F9" w:rsidRPr="005F34F9" w:rsidRDefault="005F34F9" w:rsidP="005F34F9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lang w:val="en-KE"/>
                              </w:rPr>
                            </w:pPr>
                            <w:r w:rsidRPr="005F34F9">
                              <w:rPr>
                                <w:lang w:val="en-KE"/>
                              </w:rPr>
                              <w:t>English</w:t>
                            </w:r>
                          </w:p>
                          <w:p w14:paraId="23CC1884" w14:textId="32C97D3A" w:rsidR="005F34F9" w:rsidRPr="005F34F9" w:rsidRDefault="005F34F9" w:rsidP="005F34F9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lang w:val="en-KE"/>
                              </w:rPr>
                            </w:pPr>
                            <w:r w:rsidRPr="005F34F9">
                              <w:rPr>
                                <w:lang w:val="en-KE"/>
                              </w:rPr>
                              <w:t xml:space="preserve">Swahili </w:t>
                            </w:r>
                          </w:p>
                          <w:p w14:paraId="71E212F2" w14:textId="094B6F7A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3496" id="_x0000_s1030" type="#_x0000_t202" style="position:absolute;margin-left:371pt;margin-top:367.5pt;width:234.5pt;height:11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" filled="f" stroked="f">
                <v:textbox>
                  <w:txbxContent>
                    <w:p w14:paraId="1AC7CBAA" w14:textId="77777777" w:rsidR="005F34F9" w:rsidRPr="00F75BD0" w:rsidRDefault="005F34F9" w:rsidP="005F34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>Languages</w:t>
                      </w:r>
                    </w:p>
                    <w:p w14:paraId="7DDD09C0" w14:textId="5ACD81EB" w:rsidR="005F34F9" w:rsidRPr="005F34F9" w:rsidRDefault="005F34F9" w:rsidP="005F34F9">
                      <w:pPr>
                        <w:numPr>
                          <w:ilvl w:val="0"/>
                          <w:numId w:val="11"/>
                        </w:numPr>
                        <w:rPr>
                          <w:lang w:val="en-KE"/>
                        </w:rPr>
                      </w:pPr>
                      <w:r w:rsidRPr="005F34F9">
                        <w:rPr>
                          <w:lang w:val="en-KE"/>
                        </w:rPr>
                        <w:t>English</w:t>
                      </w:r>
                    </w:p>
                    <w:p w14:paraId="23CC1884" w14:textId="32C97D3A" w:rsidR="005F34F9" w:rsidRPr="005F34F9" w:rsidRDefault="005F34F9" w:rsidP="005F34F9">
                      <w:pPr>
                        <w:numPr>
                          <w:ilvl w:val="0"/>
                          <w:numId w:val="11"/>
                        </w:numPr>
                        <w:rPr>
                          <w:lang w:val="en-KE"/>
                        </w:rPr>
                      </w:pPr>
                      <w:r w:rsidRPr="005F34F9">
                        <w:rPr>
                          <w:lang w:val="en-KE"/>
                        </w:rPr>
                        <w:t xml:space="preserve">Swahili </w:t>
                      </w:r>
                    </w:p>
                    <w:p w14:paraId="71E212F2" w14:textId="094B6F7A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 w:rsidRPr="002626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05B78D4C" wp14:editId="250AF9EA">
                <wp:simplePos x="0" y="0"/>
                <wp:positionH relativeFrom="page">
                  <wp:posOffset>4749800</wp:posOffset>
                </wp:positionH>
                <wp:positionV relativeFrom="page">
                  <wp:posOffset>5626100</wp:posOffset>
                </wp:positionV>
                <wp:extent cx="2343150" cy="128905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256D0" w14:textId="77777777" w:rsidR="005F34F9" w:rsidRPr="00F75BD0" w:rsidRDefault="005F34F9" w:rsidP="005F34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</w:pPr>
                            <w:r w:rsidRPr="00F7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KE"/>
                              </w:rPr>
                              <w:t xml:space="preserve">References </w:t>
                            </w:r>
                          </w:p>
                          <w:p w14:paraId="4B5D425B" w14:textId="4049975C" w:rsidR="00F00D23" w:rsidRPr="00F75BD0" w:rsidRDefault="00F00D23" w:rsidP="000B296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53C78030" w14:textId="77777777" w:rsidR="00F00D23" w:rsidRPr="00F75BD0" w:rsidRDefault="00F00D23" w:rsidP="000B296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78D9731" w14:textId="77777777" w:rsidR="00F00D23" w:rsidRPr="00F75BD0" w:rsidRDefault="00F00D23" w:rsidP="000B296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8D4C" id="_x0000_s1031" type="#_x0000_t202" style="position:absolute;margin-left:374pt;margin-top:443pt;width:184.5pt;height:10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" filled="f" stroked="f">
                <v:textbox>
                  <w:txbxContent>
                    <w:p w14:paraId="7A8256D0" w14:textId="77777777" w:rsidR="005F34F9" w:rsidRPr="00F75BD0" w:rsidRDefault="005F34F9" w:rsidP="005F34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</w:pPr>
                      <w:r w:rsidRPr="00F75BD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KE"/>
                        </w:rPr>
                        <w:t xml:space="preserve">References </w:t>
                      </w:r>
                    </w:p>
                    <w:p w14:paraId="4B5D425B" w14:textId="4049975C" w:rsidR="00F00D23" w:rsidRPr="00F75BD0" w:rsidRDefault="00F00D23" w:rsidP="000B296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3C78030" w14:textId="77777777" w:rsidR="00F00D23" w:rsidRPr="00F75BD0" w:rsidRDefault="00F00D23" w:rsidP="000B296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78D9731" w14:textId="77777777" w:rsidR="00F00D23" w:rsidRPr="00F75BD0" w:rsidRDefault="00F00D23" w:rsidP="000B296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3763753" w14:textId="77777777" w:rsidR="005F34F9" w:rsidRPr="00F75BD0" w:rsidRDefault="005F34F9" w:rsidP="005F34F9">
      <w:pPr>
        <w:rPr>
          <w:rFonts w:ascii="Times New Roman" w:hAnsi="Times New Roman" w:cs="Times New Roman"/>
          <w:b/>
          <w:bCs/>
          <w:sz w:val="18"/>
          <w:szCs w:val="18"/>
          <w:lang w:val="en-KE"/>
        </w:rPr>
      </w:pPr>
      <w:r w:rsidRPr="00F75BD0">
        <w:rPr>
          <w:rFonts w:ascii="Times New Roman" w:hAnsi="Times New Roman" w:cs="Times New Roman"/>
          <w:b/>
          <w:bCs/>
          <w:sz w:val="18"/>
          <w:szCs w:val="18"/>
          <w:lang w:val="en-KE"/>
        </w:rPr>
        <w:t>Professional Summary</w:t>
      </w:r>
    </w:p>
    <w:p w14:paraId="73661EB7" w14:textId="681092F7" w:rsidR="0071059B" w:rsidRPr="00F75BD0" w:rsidRDefault="005F34F9" w:rsidP="00F00D23">
      <w:pPr>
        <w:rPr>
          <w:rFonts w:ascii="Times New Roman" w:hAnsi="Times New Roman" w:cs="Times New Roman"/>
          <w:sz w:val="18"/>
          <w:szCs w:val="18"/>
          <w:lang w:val="en-KE"/>
        </w:rPr>
      </w:pPr>
      <w:r w:rsidRPr="00F75BD0">
        <w:rPr>
          <w:rFonts w:ascii="Times New Roman" w:hAnsi="Times New Roman" w:cs="Times New Roman"/>
          <w:sz w:val="18"/>
          <w:szCs w:val="18"/>
          <w:lang w:val="en-KE"/>
        </w:rPr>
        <w:t>Innovative and detail-oriented Software Engineer</w:t>
      </w:r>
      <w:r w:rsidR="002626E0" w:rsidRPr="00F75BD0">
        <w:rPr>
          <w:rFonts w:ascii="Times New Roman" w:hAnsi="Times New Roman" w:cs="Times New Roman"/>
          <w:sz w:val="18"/>
          <w:szCs w:val="18"/>
          <w:lang w:val="en-KE"/>
        </w:rPr>
        <w:t xml:space="preserve">ing student </w:t>
      </w:r>
      <w:r w:rsidRPr="00F75BD0">
        <w:rPr>
          <w:rFonts w:ascii="Times New Roman" w:hAnsi="Times New Roman" w:cs="Times New Roman"/>
          <w:sz w:val="18"/>
          <w:szCs w:val="18"/>
          <w:lang w:val="en-KE"/>
        </w:rPr>
        <w:t>with a strong foundation in Front-end development, mobile app development, and database management. Passionate about building interactive and visually appealing applications, with expertise in Java, JavaScript, React.js, and database technologies. Adept at problem-solving and collaborating with cross-functional teams to deliver high-quality software solutions.</w:t>
      </w:r>
    </w:p>
    <w:p w14:paraId="2FB5414D" w14:textId="77777777" w:rsidR="0071059B" w:rsidRPr="002626E0" w:rsidRDefault="0071059B" w:rsidP="0055578F">
      <w:pPr>
        <w:rPr>
          <w:rFonts w:ascii="Times New Roman" w:hAnsi="Times New Roman" w:cs="Times New Roman"/>
        </w:rPr>
      </w:pPr>
    </w:p>
    <w:sectPr w:rsidR="0071059B" w:rsidRPr="002626E0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45D"/>
    <w:multiLevelType w:val="multilevel"/>
    <w:tmpl w:val="7F0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717CB"/>
    <w:multiLevelType w:val="multilevel"/>
    <w:tmpl w:val="FC92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2F54FD"/>
    <w:multiLevelType w:val="multilevel"/>
    <w:tmpl w:val="8E9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E3ED9"/>
    <w:multiLevelType w:val="multilevel"/>
    <w:tmpl w:val="A570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F5244"/>
    <w:multiLevelType w:val="multilevel"/>
    <w:tmpl w:val="9052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A1643"/>
    <w:multiLevelType w:val="multilevel"/>
    <w:tmpl w:val="9AD2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44FEA"/>
    <w:multiLevelType w:val="multilevel"/>
    <w:tmpl w:val="03D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770B3"/>
    <w:multiLevelType w:val="multilevel"/>
    <w:tmpl w:val="C9CC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4157C"/>
    <w:multiLevelType w:val="multilevel"/>
    <w:tmpl w:val="F7D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08914">
    <w:abstractNumId w:val="2"/>
  </w:num>
  <w:num w:numId="2" w16cid:durableId="505023288">
    <w:abstractNumId w:val="5"/>
  </w:num>
  <w:num w:numId="3" w16cid:durableId="313024574">
    <w:abstractNumId w:val="10"/>
  </w:num>
  <w:num w:numId="4" w16cid:durableId="1052733521">
    <w:abstractNumId w:val="1"/>
  </w:num>
  <w:num w:numId="5" w16cid:durableId="1824347043">
    <w:abstractNumId w:val="0"/>
  </w:num>
  <w:num w:numId="6" w16cid:durableId="619997571">
    <w:abstractNumId w:val="4"/>
  </w:num>
  <w:num w:numId="7" w16cid:durableId="912546501">
    <w:abstractNumId w:val="3"/>
  </w:num>
  <w:num w:numId="8" w16cid:durableId="1240866342">
    <w:abstractNumId w:val="8"/>
  </w:num>
  <w:num w:numId="9" w16cid:durableId="1461533624">
    <w:abstractNumId w:val="6"/>
  </w:num>
  <w:num w:numId="10" w16cid:durableId="935141224">
    <w:abstractNumId w:val="12"/>
  </w:num>
  <w:num w:numId="11" w16cid:durableId="1535659202">
    <w:abstractNumId w:val="9"/>
  </w:num>
  <w:num w:numId="12" w16cid:durableId="670570136">
    <w:abstractNumId w:val="11"/>
  </w:num>
  <w:num w:numId="13" w16cid:durableId="526405214">
    <w:abstractNumId w:val="13"/>
  </w:num>
  <w:num w:numId="14" w16cid:durableId="1587956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F9"/>
    <w:rsid w:val="00036F36"/>
    <w:rsid w:val="000429E8"/>
    <w:rsid w:val="000617B2"/>
    <w:rsid w:val="000B296B"/>
    <w:rsid w:val="00122C81"/>
    <w:rsid w:val="0019224E"/>
    <w:rsid w:val="001C3043"/>
    <w:rsid w:val="001E501D"/>
    <w:rsid w:val="0021183F"/>
    <w:rsid w:val="00257458"/>
    <w:rsid w:val="002626E0"/>
    <w:rsid w:val="0027097E"/>
    <w:rsid w:val="002A38D2"/>
    <w:rsid w:val="002E432C"/>
    <w:rsid w:val="00307FD9"/>
    <w:rsid w:val="00313787"/>
    <w:rsid w:val="0037036D"/>
    <w:rsid w:val="003905A5"/>
    <w:rsid w:val="003D10AC"/>
    <w:rsid w:val="003D16F8"/>
    <w:rsid w:val="003D346C"/>
    <w:rsid w:val="0047020C"/>
    <w:rsid w:val="0047484C"/>
    <w:rsid w:val="004B79F8"/>
    <w:rsid w:val="004C0DB9"/>
    <w:rsid w:val="004F3FAB"/>
    <w:rsid w:val="0055578F"/>
    <w:rsid w:val="00560558"/>
    <w:rsid w:val="005933EA"/>
    <w:rsid w:val="005A331B"/>
    <w:rsid w:val="005F34F9"/>
    <w:rsid w:val="005F73C2"/>
    <w:rsid w:val="0065772F"/>
    <w:rsid w:val="006A1D0E"/>
    <w:rsid w:val="0071059B"/>
    <w:rsid w:val="00772B75"/>
    <w:rsid w:val="007823EF"/>
    <w:rsid w:val="007A3C8C"/>
    <w:rsid w:val="00813B6C"/>
    <w:rsid w:val="00862E37"/>
    <w:rsid w:val="00873202"/>
    <w:rsid w:val="008C2667"/>
    <w:rsid w:val="008C57C3"/>
    <w:rsid w:val="009A74DF"/>
    <w:rsid w:val="009D580B"/>
    <w:rsid w:val="009F7DBF"/>
    <w:rsid w:val="00A141B3"/>
    <w:rsid w:val="00A43764"/>
    <w:rsid w:val="00A4544A"/>
    <w:rsid w:val="00A8691C"/>
    <w:rsid w:val="00AB0633"/>
    <w:rsid w:val="00AC1F63"/>
    <w:rsid w:val="00AC4D65"/>
    <w:rsid w:val="00AE3DA9"/>
    <w:rsid w:val="00B00999"/>
    <w:rsid w:val="00B03055"/>
    <w:rsid w:val="00B26DDA"/>
    <w:rsid w:val="00B55C57"/>
    <w:rsid w:val="00BE7944"/>
    <w:rsid w:val="00C051E3"/>
    <w:rsid w:val="00C136CA"/>
    <w:rsid w:val="00C70A53"/>
    <w:rsid w:val="00CE4894"/>
    <w:rsid w:val="00D920AB"/>
    <w:rsid w:val="00DF528B"/>
    <w:rsid w:val="00E559B7"/>
    <w:rsid w:val="00E60BEA"/>
    <w:rsid w:val="00E70E94"/>
    <w:rsid w:val="00E724A0"/>
    <w:rsid w:val="00EB3841"/>
    <w:rsid w:val="00EF6F27"/>
    <w:rsid w:val="00F00D23"/>
    <w:rsid w:val="00F60861"/>
    <w:rsid w:val="00F6163A"/>
    <w:rsid w:val="00F64F66"/>
    <w:rsid w:val="00F75BD0"/>
    <w:rsid w:val="00FC4FE8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25856"/>
  <w15:chartTrackingRefBased/>
  <w15:docId w15:val="{F14AB824-E51D-4858-A1E7-CA939F43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</Template>
  <TotalTime>24</TotalTime>
  <Pages>1</Pages>
  <Words>58</Words>
  <Characters>440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mbago</cp:lastModifiedBy>
  <cp:revision>9</cp:revision>
  <cp:lastPrinted>2023-05-10T08:16:00Z</cp:lastPrinted>
  <dcterms:created xsi:type="dcterms:W3CDTF">2025-03-11T16:59:00Z</dcterms:created>
  <dcterms:modified xsi:type="dcterms:W3CDTF">2025-03-11T17:22:00Z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efe3127f-fff3-4c2c-a753-fa4000765297</vt:lpwstr>
  </property>
</Properties>
</file>